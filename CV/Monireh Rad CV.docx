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0F072" w14:textId="77777777" w:rsidR="00ED2E94" w:rsidRDefault="008B1DD3">
      <w:pPr>
        <w:pStyle w:val="Title"/>
        <w:ind w:left="0"/>
        <w:rPr>
          <w:rFonts w:ascii="Calibri" w:hAnsi="Calibri" w:cs="Calibri"/>
          <w:sz w:val="50"/>
          <w:szCs w:val="50"/>
        </w:rPr>
      </w:pPr>
      <w:r>
        <w:rPr>
          <w:rFonts w:ascii="Calibri" w:hAnsi="Calibri" w:cs="Calibri"/>
          <w:sz w:val="50"/>
          <w:szCs w:val="50"/>
        </w:rPr>
        <w:t>Monireh Rasouli Rad</w:t>
      </w:r>
    </w:p>
    <w:p w14:paraId="0D30F073" w14:textId="77777777" w:rsidR="00ED2E94" w:rsidRDefault="00ED2E94">
      <w:pPr>
        <w:pStyle w:val="NoSpacing"/>
        <w:rPr>
          <w:rFonts w:cs="Calibri"/>
          <w:sz w:val="20"/>
          <w:szCs w:val="20"/>
        </w:rPr>
      </w:pPr>
    </w:p>
    <w:p w14:paraId="0D30F074" w14:textId="77777777" w:rsidR="00ED2E94" w:rsidRDefault="008B1DD3">
      <w:pPr>
        <w:pStyle w:val="NoSpacing"/>
        <w:ind w:left="5040" w:hanging="504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Address:  Sheffield, S11 8FB</w:t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</w:p>
    <w:p w14:paraId="0D30F075" w14:textId="77777777" w:rsidR="00ED2E94" w:rsidRDefault="008B1DD3">
      <w:pPr>
        <w:pStyle w:val="NoSpacing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Mobile: 07462161030</w:t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</w:p>
    <w:p w14:paraId="0D30F076" w14:textId="77777777" w:rsidR="00ED2E94" w:rsidRDefault="008B1DD3">
      <w:pPr>
        <w:pStyle w:val="NoSpacing"/>
      </w:pPr>
      <w:r>
        <w:rPr>
          <w:rFonts w:cs="Calibri"/>
          <w:sz w:val="20"/>
          <w:szCs w:val="20"/>
        </w:rPr>
        <w:t>Email address:</w:t>
      </w:r>
      <w:r>
        <w:rPr>
          <w:rFonts w:cs="Calibri"/>
          <w:i/>
          <w:sz w:val="20"/>
          <w:szCs w:val="20"/>
        </w:rPr>
        <w:t xml:space="preserve"> </w:t>
      </w:r>
      <w:hyperlink r:id="rId7" w:history="1">
        <w:r>
          <w:rPr>
            <w:rStyle w:val="Hyperlink"/>
            <w:rFonts w:cs="Calibri"/>
            <w:color w:val="4472C4"/>
            <w:sz w:val="20"/>
            <w:szCs w:val="20"/>
          </w:rPr>
          <w:t>monireh.rasouli20@gmail.com</w:t>
        </w:r>
      </w:hyperlink>
      <w:r>
        <w:rPr>
          <w:rFonts w:cs="Calibri"/>
          <w:i/>
          <w:sz w:val="20"/>
          <w:szCs w:val="20"/>
        </w:rPr>
        <w:t xml:space="preserve"> </w:t>
      </w:r>
      <w:r>
        <w:rPr>
          <w:rFonts w:cs="Calibri"/>
          <w:i/>
          <w:sz w:val="20"/>
          <w:szCs w:val="20"/>
        </w:rPr>
        <w:tab/>
      </w:r>
      <w:r>
        <w:rPr>
          <w:rFonts w:cs="Calibri"/>
          <w:i/>
          <w:sz w:val="20"/>
          <w:szCs w:val="20"/>
        </w:rPr>
        <w:tab/>
      </w:r>
    </w:p>
    <w:p w14:paraId="0D30F077" w14:textId="77777777" w:rsidR="00ED2E94" w:rsidRDefault="008B1DD3">
      <w:pPr>
        <w:spacing w:after="0" w:line="240" w:lineRule="auto"/>
      </w:pPr>
      <w:r>
        <w:rPr>
          <w:rFonts w:cs="Calibri"/>
          <w:sz w:val="20"/>
          <w:szCs w:val="20"/>
        </w:rPr>
        <w:t xml:space="preserve">LinkedIn: </w:t>
      </w:r>
      <w:hyperlink r:id="rId8" w:history="1">
        <w:r>
          <w:rPr>
            <w:rStyle w:val="Hyperlink"/>
            <w:rFonts w:cs="Calibri"/>
            <w:color w:val="4472C4"/>
            <w:sz w:val="20"/>
            <w:szCs w:val="20"/>
          </w:rPr>
          <w:t>https://www</w:t>
        </w:r>
        <w:bookmarkStart w:id="0" w:name="_Hlt66006556"/>
        <w:bookmarkStart w:id="1" w:name="_Hlt66006557"/>
        <w:r>
          <w:rPr>
            <w:rStyle w:val="Hyperlink"/>
            <w:rFonts w:cs="Calibri"/>
            <w:color w:val="4472C4"/>
            <w:sz w:val="20"/>
            <w:szCs w:val="20"/>
          </w:rPr>
          <w:t>.</w:t>
        </w:r>
        <w:bookmarkEnd w:id="0"/>
        <w:bookmarkEnd w:id="1"/>
        <w:r>
          <w:rPr>
            <w:rStyle w:val="Hyperlink"/>
            <w:rFonts w:cs="Calibri"/>
            <w:color w:val="4472C4"/>
            <w:sz w:val="20"/>
            <w:szCs w:val="20"/>
          </w:rPr>
          <w:t>linkedin.com/in/monireh-rasouli-b88554106/</w:t>
        </w:r>
      </w:hyperlink>
      <w:r>
        <w:rPr>
          <w:rStyle w:val="Hyperlink"/>
          <w:rFonts w:cs="Calibri"/>
          <w:color w:val="auto"/>
          <w:sz w:val="20"/>
          <w:szCs w:val="20"/>
        </w:rPr>
        <w:t xml:space="preserve"> </w:t>
      </w:r>
    </w:p>
    <w:p w14:paraId="0D30F078" w14:textId="77777777" w:rsidR="00ED2E94" w:rsidRDefault="008B1DD3">
      <w:pPr>
        <w:spacing w:after="0" w:line="240" w:lineRule="auto"/>
      </w:pPr>
      <w:r>
        <w:rPr>
          <w:rFonts w:cs="Calibri"/>
          <w:sz w:val="20"/>
          <w:szCs w:val="20"/>
        </w:rPr>
        <w:t xml:space="preserve">GitHub: </w:t>
      </w:r>
      <w:hyperlink r:id="rId9" w:history="1">
        <w:r>
          <w:rPr>
            <w:rStyle w:val="Hyperlink"/>
            <w:rFonts w:cs="Calibri"/>
            <w:color w:val="4472C4"/>
            <w:sz w:val="20"/>
            <w:szCs w:val="20"/>
          </w:rPr>
          <w:t>https://github.com/code-cs</w:t>
        </w:r>
      </w:hyperlink>
    </w:p>
    <w:p w14:paraId="0D30F079" w14:textId="77777777" w:rsidR="00ED2E94" w:rsidRDefault="008B1DD3">
      <w:pPr>
        <w:spacing w:after="0" w:line="240" w:lineRule="auto"/>
      </w:pPr>
      <w:r>
        <w:rPr>
          <w:rFonts w:cs="Calibri"/>
          <w:sz w:val="20"/>
          <w:szCs w:val="20"/>
        </w:rPr>
        <w:t xml:space="preserve">Portfolio: </w:t>
      </w:r>
      <w:hyperlink r:id="rId10" w:tooltip="https://code-cs.github.io/Portfolio/." w:history="1">
        <w:r>
          <w:rPr>
            <w:rStyle w:val="Hyperlink"/>
            <w:rFonts w:cs="Calibri"/>
            <w:color w:val="4472C4"/>
            <w:sz w:val="20"/>
            <w:szCs w:val="20"/>
          </w:rPr>
          <w:t>co</w:t>
        </w:r>
        <w:bookmarkStart w:id="2" w:name="_Hlt65788451"/>
        <w:bookmarkStart w:id="3" w:name="_Hlt65788452"/>
        <w:r>
          <w:rPr>
            <w:rStyle w:val="Hyperlink"/>
            <w:rFonts w:cs="Calibri"/>
            <w:color w:val="4472C4"/>
            <w:sz w:val="20"/>
            <w:szCs w:val="20"/>
          </w:rPr>
          <w:t>d</w:t>
        </w:r>
        <w:bookmarkEnd w:id="2"/>
        <w:bookmarkEnd w:id="3"/>
        <w:r>
          <w:rPr>
            <w:rStyle w:val="Hyperlink"/>
            <w:rFonts w:cs="Calibri"/>
            <w:color w:val="4472C4"/>
            <w:sz w:val="20"/>
            <w:szCs w:val="20"/>
          </w:rPr>
          <w:t>e-cs.githu</w:t>
        </w:r>
        <w:bookmarkStart w:id="4" w:name="_Hlt65095668"/>
        <w:bookmarkStart w:id="5" w:name="_Hlt65095669"/>
        <w:r>
          <w:rPr>
            <w:rStyle w:val="Hyperlink"/>
            <w:rFonts w:cs="Calibri"/>
            <w:color w:val="4472C4"/>
            <w:sz w:val="20"/>
            <w:szCs w:val="20"/>
          </w:rPr>
          <w:t>b</w:t>
        </w:r>
        <w:bookmarkEnd w:id="4"/>
        <w:bookmarkEnd w:id="5"/>
        <w:r>
          <w:rPr>
            <w:rStyle w:val="Hyperlink"/>
            <w:rFonts w:cs="Calibri"/>
            <w:color w:val="4472C4"/>
            <w:sz w:val="20"/>
            <w:szCs w:val="20"/>
          </w:rPr>
          <w:t>.io/portfolio/.</w:t>
        </w:r>
      </w:hyperlink>
    </w:p>
    <w:p w14:paraId="0D30F07A" w14:textId="77777777" w:rsidR="00ED2E94" w:rsidRDefault="00ED2E94">
      <w:pPr>
        <w:spacing w:after="0" w:line="240" w:lineRule="auto"/>
        <w:rPr>
          <w:rFonts w:cs="Calibri"/>
          <w:sz w:val="20"/>
          <w:szCs w:val="20"/>
        </w:rPr>
      </w:pPr>
    </w:p>
    <w:p w14:paraId="0D30F07B" w14:textId="77777777" w:rsidR="00ED2E94" w:rsidRDefault="00ED2E94">
      <w:pPr>
        <w:pStyle w:val="NoSpacing"/>
        <w:rPr>
          <w:rFonts w:cs="Calibri"/>
          <w:sz w:val="20"/>
          <w:szCs w:val="20"/>
        </w:rPr>
      </w:pPr>
    </w:p>
    <w:p w14:paraId="0D30F07C" w14:textId="77777777" w:rsidR="00ED2E94" w:rsidRDefault="008B1DD3">
      <w:pPr>
        <w:pStyle w:val="NoSpacing"/>
      </w:pPr>
      <w:r>
        <w:rPr>
          <w:rFonts w:cs="Calibri"/>
          <w:b/>
          <w:bCs/>
          <w:sz w:val="24"/>
          <w:szCs w:val="24"/>
        </w:rPr>
        <w:t>PERSONAL PROFILE</w:t>
      </w:r>
      <w:r>
        <w:rPr>
          <w:rFonts w:cs="Calibri"/>
          <w:b/>
          <w:bCs/>
          <w:sz w:val="20"/>
          <w:szCs w:val="20"/>
        </w:rPr>
        <w:br/>
      </w:r>
    </w:p>
    <w:p w14:paraId="0D30F07D" w14:textId="77777777" w:rsidR="00ED2E94" w:rsidRDefault="008B1DD3">
      <w:pPr>
        <w:pStyle w:val="NoSpacing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I am a self-motivated and inspired team player 2.1 Computer Science graduate from Sheffield Hallam University. I am looking to secure an entry positi</w:t>
      </w:r>
      <w:r>
        <w:rPr>
          <w:rFonts w:cs="Calibri"/>
          <w:sz w:val="20"/>
          <w:szCs w:val="20"/>
        </w:rPr>
        <w:t>on that enables me to use and develop my analytical, attention to detail and communication skills. I have gained relevant experience in both university and personal side projects. My career goal is to leverage my skills and experience in building responsiv</w:t>
      </w:r>
      <w:r>
        <w:rPr>
          <w:rFonts w:cs="Calibri"/>
          <w:sz w:val="20"/>
          <w:szCs w:val="20"/>
        </w:rPr>
        <w:t>e websites to solve complex problems that delight end-users.</w:t>
      </w:r>
    </w:p>
    <w:p w14:paraId="0D30F07E" w14:textId="77777777" w:rsidR="00ED2E94" w:rsidRDefault="00ED2E94">
      <w:pPr>
        <w:pStyle w:val="NoSpacing"/>
        <w:rPr>
          <w:rFonts w:cs="Calibri"/>
          <w:sz w:val="20"/>
          <w:szCs w:val="20"/>
        </w:rPr>
      </w:pPr>
    </w:p>
    <w:p w14:paraId="0D30F07F" w14:textId="77777777" w:rsidR="00ED2E94" w:rsidRDefault="008B1DD3">
      <w:pPr>
        <w:pStyle w:val="NoSpacing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EDUCATION AND QUALIFICATIONS</w:t>
      </w:r>
    </w:p>
    <w:p w14:paraId="0D30F080" w14:textId="77777777" w:rsidR="00ED2E94" w:rsidRDefault="00ED2E94">
      <w:pPr>
        <w:pStyle w:val="NoSpacing"/>
        <w:rPr>
          <w:rFonts w:cs="Calibri"/>
          <w:sz w:val="20"/>
          <w:szCs w:val="20"/>
        </w:rPr>
      </w:pPr>
    </w:p>
    <w:p w14:paraId="0D30F081" w14:textId="77777777" w:rsidR="00ED2E94" w:rsidRDefault="008B1DD3">
      <w:pPr>
        <w:pStyle w:val="NoSpacing"/>
      </w:pPr>
      <w:r>
        <w:rPr>
          <w:rFonts w:cs="Calibri"/>
          <w:b/>
          <w:sz w:val="20"/>
          <w:szCs w:val="20"/>
        </w:rPr>
        <w:t xml:space="preserve">September 2016 – May 2020 </w:t>
      </w:r>
      <w:r>
        <w:rPr>
          <w:rFonts w:cs="Calibri"/>
          <w:b/>
          <w:sz w:val="20"/>
          <w:szCs w:val="20"/>
        </w:rPr>
        <w:tab/>
      </w:r>
      <w:r>
        <w:rPr>
          <w:rFonts w:cs="Calibri"/>
          <w:b/>
          <w:sz w:val="20"/>
          <w:szCs w:val="20"/>
        </w:rPr>
        <w:tab/>
      </w:r>
      <w:r>
        <w:rPr>
          <w:rFonts w:cs="Calibri"/>
          <w:b/>
          <w:sz w:val="20"/>
          <w:szCs w:val="20"/>
        </w:rPr>
        <w:tab/>
      </w:r>
      <w:r>
        <w:rPr>
          <w:rFonts w:cs="Calibri"/>
          <w:b/>
          <w:bCs/>
          <w:sz w:val="20"/>
          <w:szCs w:val="20"/>
        </w:rPr>
        <w:t>BSc Computer Science (Achieved 2.1)</w:t>
      </w:r>
    </w:p>
    <w:p w14:paraId="0D30F082" w14:textId="77777777" w:rsidR="00ED2E94" w:rsidRDefault="008B1DD3">
      <w:pPr>
        <w:pStyle w:val="NoSpacing"/>
        <w:ind w:left="432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Sheffield Hallam University</w:t>
      </w:r>
    </w:p>
    <w:p w14:paraId="0D30F083" w14:textId="77777777" w:rsidR="00ED2E94" w:rsidRDefault="00ED2E94">
      <w:pPr>
        <w:pStyle w:val="NoSpacing"/>
        <w:rPr>
          <w:rFonts w:cs="Calibri"/>
          <w:b/>
          <w:bCs/>
          <w:iCs/>
          <w:sz w:val="20"/>
          <w:szCs w:val="20"/>
        </w:rPr>
      </w:pPr>
    </w:p>
    <w:p w14:paraId="0D30F084" w14:textId="77777777" w:rsidR="00ED2E94" w:rsidRDefault="008B1DD3">
      <w:pPr>
        <w:pStyle w:val="NoSpacing"/>
      </w:pPr>
      <w:r>
        <w:rPr>
          <w:rFonts w:cs="Calibri"/>
          <w:b/>
          <w:bCs/>
          <w:iCs/>
          <w:sz w:val="20"/>
          <w:szCs w:val="20"/>
        </w:rPr>
        <w:t>Relevant modules:</w:t>
      </w:r>
      <w:r>
        <w:rPr>
          <w:rFonts w:cs="Calibri"/>
          <w:sz w:val="20"/>
          <w:szCs w:val="20"/>
        </w:rPr>
        <w:t xml:space="preserve"> Case Studies in Software Design, Mobile </w:t>
      </w:r>
      <w:r>
        <w:rPr>
          <w:rFonts w:cs="Calibri"/>
          <w:sz w:val="20"/>
          <w:szCs w:val="20"/>
        </w:rPr>
        <w:t>Application Development, Algorithms and Data Structure, Database System for Software Applications, Fundamentals of Programming Languages, Group Software Development Project.</w:t>
      </w:r>
    </w:p>
    <w:p w14:paraId="0D30F085" w14:textId="77777777" w:rsidR="00ED2E94" w:rsidRDefault="00ED2E94">
      <w:pPr>
        <w:pStyle w:val="NoSpacing"/>
        <w:rPr>
          <w:rFonts w:cs="Calibri"/>
          <w:iCs/>
          <w:sz w:val="20"/>
          <w:szCs w:val="20"/>
        </w:rPr>
      </w:pPr>
    </w:p>
    <w:p w14:paraId="0D30F086" w14:textId="77777777" w:rsidR="00ED2E94" w:rsidRDefault="008B1DD3">
      <w:pPr>
        <w:pStyle w:val="NoSpacing"/>
      </w:pPr>
      <w:r>
        <w:rPr>
          <w:rFonts w:cs="Calibri"/>
          <w:b/>
          <w:bCs/>
          <w:iCs/>
          <w:sz w:val="20"/>
          <w:szCs w:val="20"/>
        </w:rPr>
        <w:t>Final year project – Android Application – MySpy</w:t>
      </w:r>
    </w:p>
    <w:p w14:paraId="0D30F087" w14:textId="77777777" w:rsidR="00ED2E94" w:rsidRDefault="008B1DD3">
      <w:pPr>
        <w:pStyle w:val="NoSpacing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Investigated, designed, and deve</w:t>
      </w:r>
      <w:r>
        <w:rPr>
          <w:rFonts w:cs="Calibri"/>
          <w:sz w:val="20"/>
          <w:szCs w:val="20"/>
        </w:rPr>
        <w:t>loped an Android application for parents to control their kid's activities online. The application mainly programmed in Kotlin and SQLite, which earned 71%. The skills and knowledge achieved during the project, technical and non-technical, could be applied</w:t>
      </w:r>
      <w:r>
        <w:rPr>
          <w:rFonts w:cs="Calibri"/>
          <w:sz w:val="20"/>
          <w:szCs w:val="20"/>
        </w:rPr>
        <w:t xml:space="preserve"> to professional situations in the future.</w:t>
      </w:r>
    </w:p>
    <w:p w14:paraId="0D30F088" w14:textId="77777777" w:rsidR="00ED2E94" w:rsidRDefault="00ED2E94">
      <w:pPr>
        <w:pStyle w:val="NoSpacing"/>
        <w:rPr>
          <w:rFonts w:cs="Calibri"/>
          <w:bCs/>
          <w:sz w:val="20"/>
          <w:szCs w:val="20"/>
        </w:rPr>
      </w:pPr>
    </w:p>
    <w:p w14:paraId="0D30F089" w14:textId="77777777" w:rsidR="00ED2E94" w:rsidRDefault="008B1DD3">
      <w:pPr>
        <w:pStyle w:val="NoSpacing"/>
      </w:pPr>
      <w:r>
        <w:rPr>
          <w:rFonts w:cs="Calibri"/>
          <w:b/>
          <w:sz w:val="20"/>
          <w:szCs w:val="20"/>
        </w:rPr>
        <w:t xml:space="preserve">September 2015 – June 2016 </w:t>
      </w:r>
      <w:r>
        <w:rPr>
          <w:rFonts w:cs="Calibri"/>
          <w:b/>
          <w:sz w:val="20"/>
          <w:szCs w:val="20"/>
        </w:rPr>
        <w:tab/>
      </w:r>
      <w:r>
        <w:rPr>
          <w:rFonts w:cs="Calibri"/>
          <w:b/>
          <w:sz w:val="20"/>
          <w:szCs w:val="20"/>
        </w:rPr>
        <w:tab/>
      </w:r>
      <w:r>
        <w:rPr>
          <w:rFonts w:cs="Calibri"/>
          <w:b/>
          <w:sz w:val="20"/>
          <w:szCs w:val="20"/>
        </w:rPr>
        <w:tab/>
        <w:t>Access to Higher Diploma (Computing)</w:t>
      </w:r>
    </w:p>
    <w:p w14:paraId="0D30F08A" w14:textId="77777777" w:rsidR="00ED2E94" w:rsidRDefault="008B1DD3">
      <w:pPr>
        <w:pStyle w:val="NoSpacing"/>
        <w:ind w:left="3600" w:firstLine="72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Sheffield City College</w:t>
      </w:r>
    </w:p>
    <w:p w14:paraId="0D30F08B" w14:textId="77777777" w:rsidR="00ED2E94" w:rsidRDefault="00ED2E94">
      <w:pPr>
        <w:pStyle w:val="NoSpacing"/>
        <w:rPr>
          <w:rFonts w:cs="Calibri"/>
          <w:iCs/>
          <w:sz w:val="20"/>
          <w:szCs w:val="20"/>
        </w:rPr>
      </w:pPr>
    </w:p>
    <w:p w14:paraId="0D30F08C" w14:textId="77777777" w:rsidR="00ED2E94" w:rsidRDefault="008B1DD3">
      <w:pPr>
        <w:pStyle w:val="NoSpacing"/>
      </w:pPr>
      <w:r>
        <w:rPr>
          <w:rFonts w:cs="Calibri"/>
          <w:b/>
          <w:bCs/>
          <w:iCs/>
          <w:sz w:val="20"/>
          <w:szCs w:val="20"/>
        </w:rPr>
        <w:t xml:space="preserve">Relevant Modules: </w:t>
      </w:r>
      <w:r>
        <w:rPr>
          <w:rFonts w:cs="Calibri"/>
          <w:sz w:val="20"/>
          <w:szCs w:val="20"/>
        </w:rPr>
        <w:t>Website Design and Production (Distinction), Computational Methods (Merit), Presentation Skills (Merit)</w:t>
      </w:r>
      <w:r>
        <w:rPr>
          <w:rFonts w:cs="Calibri"/>
          <w:sz w:val="20"/>
          <w:szCs w:val="20"/>
        </w:rPr>
        <w:t>, Components of Computer System (Merit), Software development (Merit), Group processes (Extension).</w:t>
      </w:r>
    </w:p>
    <w:p w14:paraId="0D30F08D" w14:textId="77777777" w:rsidR="00ED2E94" w:rsidRDefault="00ED2E94">
      <w:pPr>
        <w:pStyle w:val="NoSpacing"/>
        <w:rPr>
          <w:rFonts w:cs="Calibri"/>
          <w:b/>
          <w:sz w:val="24"/>
          <w:szCs w:val="24"/>
        </w:rPr>
      </w:pPr>
    </w:p>
    <w:p w14:paraId="0D30F08E" w14:textId="77777777" w:rsidR="00ED2E94" w:rsidRDefault="008B1DD3">
      <w:pPr>
        <w:pStyle w:val="NoSpacing"/>
      </w:pPr>
      <w:r>
        <w:rPr>
          <w:rFonts w:cs="Calibri"/>
          <w:b/>
          <w:sz w:val="24"/>
          <w:szCs w:val="24"/>
        </w:rPr>
        <w:t>TECHNICAL SKILLS AND EXPERIENCE</w:t>
      </w:r>
    </w:p>
    <w:p w14:paraId="0D30F08F" w14:textId="77777777" w:rsidR="00ED2E94" w:rsidRDefault="00ED2E94">
      <w:pPr>
        <w:pStyle w:val="NoSpacing"/>
        <w:rPr>
          <w:rFonts w:cs="Calibri"/>
          <w:sz w:val="20"/>
          <w:szCs w:val="20"/>
        </w:rPr>
      </w:pPr>
    </w:p>
    <w:p w14:paraId="0D30F090" w14:textId="77777777" w:rsidR="00ED2E94" w:rsidRDefault="008B1DD3">
      <w:pPr>
        <w:pStyle w:val="NoSpacing"/>
        <w:rPr>
          <w:rFonts w:cs="Calibri"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Group Project – Website and Android Application – Health Tracker Application</w:t>
      </w:r>
    </w:p>
    <w:p w14:paraId="0D30F091" w14:textId="77777777" w:rsidR="00ED2E94" w:rsidRDefault="008B1DD3">
      <w:pPr>
        <w:pStyle w:val="NoSpacing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Led and contributed with a group of five team</w:t>
      </w:r>
      <w:r>
        <w:rPr>
          <w:rFonts w:cs="Calibri"/>
          <w:sz w:val="20"/>
          <w:szCs w:val="20"/>
        </w:rPr>
        <w:t xml:space="preserve"> members to design and develop a health tracker application for both web-based and Android devices to track patient's health and activities. The projects achieved 82%.</w:t>
      </w:r>
    </w:p>
    <w:p w14:paraId="0D30F092" w14:textId="77777777" w:rsidR="00ED2E94" w:rsidRDefault="00ED2E94">
      <w:pPr>
        <w:pStyle w:val="NoSpacing"/>
        <w:rPr>
          <w:rFonts w:cs="Calibri"/>
          <w:sz w:val="20"/>
          <w:szCs w:val="20"/>
        </w:rPr>
      </w:pPr>
    </w:p>
    <w:p w14:paraId="0D30F093" w14:textId="77777777" w:rsidR="00ED2E94" w:rsidRDefault="008B1DD3">
      <w:pPr>
        <w:pStyle w:val="NoSpacing"/>
      </w:pPr>
      <w:r>
        <w:rPr>
          <w:rFonts w:cs="Calibri"/>
          <w:b/>
          <w:bCs/>
          <w:sz w:val="20"/>
          <w:szCs w:val="20"/>
        </w:rPr>
        <w:t>Client Project – Website – Kelham Island Museum</w:t>
      </w:r>
    </w:p>
    <w:p w14:paraId="0D30F094" w14:textId="77777777" w:rsidR="00ED2E94" w:rsidRDefault="008B1DD3">
      <w:pPr>
        <w:pStyle w:val="NoSpacing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Collaborated with 6 team members to sol</w:t>
      </w:r>
      <w:r>
        <w:rPr>
          <w:rFonts w:cs="Calibri"/>
          <w:sz w:val="20"/>
          <w:szCs w:val="20"/>
        </w:rPr>
        <w:t>ve a real-world problem with an external client and created an interactive database, and a computer-based system to exhibit items for a museum. The application programmed in HTML, CSS, JavaScript, and PHP, which gained 78%.</w:t>
      </w:r>
    </w:p>
    <w:p w14:paraId="0D30F095" w14:textId="77777777" w:rsidR="00ED2E94" w:rsidRDefault="00ED2E94">
      <w:pPr>
        <w:pStyle w:val="NoSpacing"/>
        <w:rPr>
          <w:rFonts w:cs="Calibri"/>
          <w:b/>
          <w:bCs/>
          <w:sz w:val="20"/>
          <w:szCs w:val="20"/>
        </w:rPr>
      </w:pPr>
    </w:p>
    <w:p w14:paraId="0D30F096" w14:textId="77777777" w:rsidR="00ED2E94" w:rsidRDefault="008B1DD3">
      <w:pPr>
        <w:pStyle w:val="NoSpacing"/>
      </w:pPr>
      <w:r>
        <w:rPr>
          <w:rFonts w:cs="Calibri"/>
          <w:b/>
          <w:bCs/>
          <w:sz w:val="20"/>
          <w:szCs w:val="20"/>
        </w:rPr>
        <w:t xml:space="preserve">Tools: </w:t>
      </w:r>
      <w:r>
        <w:rPr>
          <w:rFonts w:cs="Calibri"/>
          <w:sz w:val="20"/>
          <w:szCs w:val="20"/>
        </w:rPr>
        <w:t xml:space="preserve">Visual Studio Code, </w:t>
      </w:r>
      <w:r>
        <w:rPr>
          <w:rFonts w:cs="Calibri"/>
          <w:sz w:val="20"/>
          <w:szCs w:val="20"/>
        </w:rPr>
        <w:t>Sublime, Android Studio, NetBeans, Eclipse, Microsoft Office, and Visual Studio.</w:t>
      </w:r>
    </w:p>
    <w:p w14:paraId="0D30F097" w14:textId="77777777" w:rsidR="00ED2E94" w:rsidRDefault="00ED2E94">
      <w:pPr>
        <w:pStyle w:val="NoSpacing"/>
        <w:rPr>
          <w:rFonts w:cs="Calibri"/>
          <w:sz w:val="20"/>
          <w:szCs w:val="20"/>
        </w:rPr>
      </w:pPr>
    </w:p>
    <w:p w14:paraId="0D30F098" w14:textId="77777777" w:rsidR="00ED2E94" w:rsidRDefault="008B1DD3">
      <w:pPr>
        <w:pStyle w:val="NoSpacing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CORE SKILLS</w:t>
      </w:r>
    </w:p>
    <w:p w14:paraId="0D30F099" w14:textId="77777777" w:rsidR="00000000" w:rsidRDefault="008B1DD3">
      <w:pPr>
        <w:sectPr w:rsidR="00000000">
          <w:footerReference w:type="default" r:id="rId11"/>
          <w:pgSz w:w="11906" w:h="16838"/>
          <w:pgMar w:top="993" w:right="991" w:bottom="851" w:left="1134" w:header="708" w:footer="329" w:gutter="0"/>
          <w:cols w:space="720"/>
        </w:sectPr>
      </w:pPr>
    </w:p>
    <w:p w14:paraId="0D30F09A" w14:textId="77777777" w:rsidR="00ED2E94" w:rsidRDefault="008B1DD3">
      <w:pPr>
        <w:pStyle w:val="NoSpacing"/>
        <w:numPr>
          <w:ilvl w:val="0"/>
          <w:numId w:val="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JavaScript (ES6 -ES10)</w:t>
      </w:r>
    </w:p>
    <w:p w14:paraId="0D30F09B" w14:textId="77777777" w:rsidR="00ED2E94" w:rsidRDefault="008B1DD3">
      <w:pPr>
        <w:pStyle w:val="NoSpacing"/>
        <w:numPr>
          <w:ilvl w:val="0"/>
          <w:numId w:val="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HTML5 and CSS3</w:t>
      </w:r>
    </w:p>
    <w:p w14:paraId="0D30F09C" w14:textId="77777777" w:rsidR="00ED2E94" w:rsidRDefault="008B1DD3">
      <w:pPr>
        <w:pStyle w:val="NoSpacing"/>
        <w:numPr>
          <w:ilvl w:val="0"/>
          <w:numId w:val="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SCSS</w:t>
      </w:r>
    </w:p>
    <w:p w14:paraId="0D30F09D" w14:textId="77777777" w:rsidR="00ED2E94" w:rsidRDefault="008B1DD3">
      <w:pPr>
        <w:pStyle w:val="NoSpacing"/>
        <w:numPr>
          <w:ilvl w:val="0"/>
          <w:numId w:val="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Git</w:t>
      </w:r>
    </w:p>
    <w:p w14:paraId="0D30F09E" w14:textId="77777777" w:rsidR="00ED2E94" w:rsidRDefault="008B1DD3">
      <w:pPr>
        <w:pStyle w:val="NoSpacing"/>
        <w:numPr>
          <w:ilvl w:val="0"/>
          <w:numId w:val="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NPM</w:t>
      </w:r>
    </w:p>
    <w:p w14:paraId="0D30F09F" w14:textId="77777777" w:rsidR="00ED2E94" w:rsidRDefault="008B1DD3">
      <w:pPr>
        <w:pStyle w:val="NoSpacing"/>
        <w:numPr>
          <w:ilvl w:val="0"/>
          <w:numId w:val="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Bootstrap 5</w:t>
      </w:r>
    </w:p>
    <w:p w14:paraId="0D30F0A0" w14:textId="77777777" w:rsidR="00ED2E94" w:rsidRDefault="008B1DD3">
      <w:pPr>
        <w:pStyle w:val="NoSpacing"/>
        <w:numPr>
          <w:ilvl w:val="0"/>
          <w:numId w:val="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Version Control</w:t>
      </w:r>
    </w:p>
    <w:p w14:paraId="0D30F0A1" w14:textId="77777777" w:rsidR="00ED2E94" w:rsidRDefault="008B1DD3">
      <w:pPr>
        <w:pStyle w:val="NoSpacing"/>
        <w:numPr>
          <w:ilvl w:val="0"/>
          <w:numId w:val="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React </w:t>
      </w:r>
    </w:p>
    <w:p w14:paraId="0D30F0A2" w14:textId="77777777" w:rsidR="00ED2E94" w:rsidRDefault="008B1DD3">
      <w:pPr>
        <w:pStyle w:val="NoSpacing"/>
        <w:numPr>
          <w:ilvl w:val="0"/>
          <w:numId w:val="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Responsive Design</w:t>
      </w:r>
    </w:p>
    <w:p w14:paraId="0D30F0A3" w14:textId="77777777" w:rsidR="00ED2E94" w:rsidRDefault="008B1DD3">
      <w:pPr>
        <w:pStyle w:val="NoSpacing"/>
        <w:numPr>
          <w:ilvl w:val="0"/>
          <w:numId w:val="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Semantic UI</w:t>
      </w:r>
    </w:p>
    <w:p w14:paraId="0D30F0A4" w14:textId="77777777" w:rsidR="00ED2E94" w:rsidRDefault="008B1DD3">
      <w:pPr>
        <w:pStyle w:val="NoSpacing"/>
        <w:numPr>
          <w:ilvl w:val="0"/>
          <w:numId w:val="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Flexbox and CSS Grid</w:t>
      </w:r>
    </w:p>
    <w:p w14:paraId="0D30F0A5" w14:textId="77777777" w:rsidR="00ED2E94" w:rsidRDefault="008B1DD3">
      <w:pPr>
        <w:pStyle w:val="NoSpacing"/>
        <w:numPr>
          <w:ilvl w:val="0"/>
          <w:numId w:val="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HTTP/JSON/AJAX</w:t>
      </w:r>
    </w:p>
    <w:p w14:paraId="0D30F0A6" w14:textId="77777777" w:rsidR="00ED2E94" w:rsidRDefault="008B1DD3">
      <w:pPr>
        <w:pStyle w:val="NoSpacing"/>
        <w:numPr>
          <w:ilvl w:val="0"/>
          <w:numId w:val="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Node.js</w:t>
      </w:r>
    </w:p>
    <w:p w14:paraId="0D30F0A7" w14:textId="77777777" w:rsidR="00ED2E94" w:rsidRDefault="008B1DD3">
      <w:pPr>
        <w:pStyle w:val="NoSpacing"/>
        <w:numPr>
          <w:ilvl w:val="0"/>
          <w:numId w:val="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Express.js</w:t>
      </w:r>
    </w:p>
    <w:p w14:paraId="0D30F0A8" w14:textId="77777777" w:rsidR="00ED2E94" w:rsidRDefault="008B1DD3">
      <w:pPr>
        <w:pStyle w:val="NoSpacing"/>
        <w:numPr>
          <w:ilvl w:val="0"/>
          <w:numId w:val="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SQL</w:t>
      </w:r>
    </w:p>
    <w:p w14:paraId="0D30F0A9" w14:textId="77777777" w:rsidR="00000000" w:rsidRDefault="008B1DD3">
      <w:pPr>
        <w:sectPr w:rsidR="00000000">
          <w:type w:val="continuous"/>
          <w:pgSz w:w="11906" w:h="16838"/>
          <w:pgMar w:top="993" w:right="991" w:bottom="851" w:left="1134" w:header="708" w:footer="329" w:gutter="0"/>
          <w:cols w:num="3" w:space="720"/>
        </w:sectPr>
      </w:pPr>
    </w:p>
    <w:p w14:paraId="0D30F0AA" w14:textId="77777777" w:rsidR="00ED2E94" w:rsidRDefault="00ED2E94">
      <w:pPr>
        <w:pStyle w:val="NoSpacing"/>
        <w:rPr>
          <w:rFonts w:cs="Calibri"/>
          <w:bCs/>
          <w:sz w:val="20"/>
          <w:szCs w:val="20"/>
        </w:rPr>
      </w:pPr>
    </w:p>
    <w:p w14:paraId="0D30F0AB" w14:textId="77777777" w:rsidR="00ED2E94" w:rsidRDefault="00ED2E94">
      <w:pPr>
        <w:pStyle w:val="NoSpacing"/>
        <w:rPr>
          <w:rFonts w:cs="Calibri"/>
          <w:b/>
          <w:sz w:val="24"/>
          <w:szCs w:val="24"/>
        </w:rPr>
      </w:pPr>
    </w:p>
    <w:p w14:paraId="0D30F0AC" w14:textId="77777777" w:rsidR="00ED2E94" w:rsidRDefault="008B1DD3">
      <w:pPr>
        <w:pStyle w:val="NoSpacing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lastRenderedPageBreak/>
        <w:t>OTHER SKILLS</w:t>
      </w:r>
    </w:p>
    <w:p w14:paraId="0D30F0AD" w14:textId="77777777" w:rsidR="00000000" w:rsidRDefault="008B1DD3">
      <w:pPr>
        <w:sectPr w:rsidR="00000000">
          <w:type w:val="continuous"/>
          <w:pgSz w:w="11906" w:h="16838"/>
          <w:pgMar w:top="993" w:right="991" w:bottom="851" w:left="1134" w:header="708" w:footer="329" w:gutter="0"/>
          <w:cols w:space="720"/>
        </w:sectPr>
      </w:pPr>
    </w:p>
    <w:p w14:paraId="0D30F0AE" w14:textId="77777777" w:rsidR="00ED2E94" w:rsidRDefault="008B1DD3">
      <w:pPr>
        <w:pStyle w:val="NoSpacing"/>
        <w:numPr>
          <w:ilvl w:val="0"/>
          <w:numId w:val="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Team Leadership</w:t>
      </w:r>
    </w:p>
    <w:p w14:paraId="0D30F0AF" w14:textId="77777777" w:rsidR="00ED2E94" w:rsidRDefault="008B1DD3">
      <w:pPr>
        <w:pStyle w:val="NoSpacing"/>
        <w:numPr>
          <w:ilvl w:val="0"/>
          <w:numId w:val="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Project Management</w:t>
      </w:r>
    </w:p>
    <w:p w14:paraId="0D30F0B0" w14:textId="77777777" w:rsidR="00ED2E94" w:rsidRDefault="008B1DD3">
      <w:pPr>
        <w:pStyle w:val="NoSpacing"/>
        <w:numPr>
          <w:ilvl w:val="0"/>
          <w:numId w:val="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Software Development</w:t>
      </w:r>
    </w:p>
    <w:p w14:paraId="0D30F0B1" w14:textId="77777777" w:rsidR="00ED2E94" w:rsidRDefault="008B1DD3">
      <w:pPr>
        <w:pStyle w:val="NoSpacing"/>
        <w:numPr>
          <w:ilvl w:val="0"/>
          <w:numId w:val="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Agile Methodologies</w:t>
      </w:r>
    </w:p>
    <w:p w14:paraId="0D30F0B2" w14:textId="77777777" w:rsidR="00ED2E94" w:rsidRDefault="008B1DD3">
      <w:pPr>
        <w:pStyle w:val="NoSpacing"/>
        <w:numPr>
          <w:ilvl w:val="0"/>
          <w:numId w:val="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Problem-Solving</w:t>
      </w:r>
    </w:p>
    <w:p w14:paraId="0D30F0B3" w14:textId="77777777" w:rsidR="00ED2E94" w:rsidRDefault="008B1DD3">
      <w:pPr>
        <w:pStyle w:val="NoSpacing"/>
        <w:numPr>
          <w:ilvl w:val="0"/>
          <w:numId w:val="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Team Management</w:t>
      </w:r>
    </w:p>
    <w:p w14:paraId="0D30F0B4" w14:textId="77777777" w:rsidR="00ED2E94" w:rsidRDefault="008B1DD3">
      <w:pPr>
        <w:pStyle w:val="NoSpacing"/>
        <w:numPr>
          <w:ilvl w:val="0"/>
          <w:numId w:val="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Application Development</w:t>
      </w:r>
    </w:p>
    <w:p w14:paraId="0D30F0B5" w14:textId="77777777" w:rsidR="00000000" w:rsidRDefault="008B1DD3">
      <w:pPr>
        <w:sectPr w:rsidR="00000000">
          <w:type w:val="continuous"/>
          <w:pgSz w:w="11906" w:h="16838"/>
          <w:pgMar w:top="993" w:right="991" w:bottom="851" w:left="1134" w:header="708" w:footer="329" w:gutter="0"/>
          <w:cols w:num="3" w:space="720"/>
        </w:sectPr>
      </w:pPr>
    </w:p>
    <w:p w14:paraId="0D30F0B6" w14:textId="77777777" w:rsidR="00ED2E94" w:rsidRDefault="00ED2E94">
      <w:pPr>
        <w:pStyle w:val="NoSpacing"/>
        <w:ind w:left="720"/>
        <w:rPr>
          <w:rFonts w:cs="Calibri"/>
          <w:b/>
          <w:bCs/>
          <w:iCs/>
          <w:sz w:val="20"/>
          <w:szCs w:val="20"/>
        </w:rPr>
      </w:pPr>
    </w:p>
    <w:p w14:paraId="0D30F0B7" w14:textId="77777777" w:rsidR="00ED2E94" w:rsidRDefault="00ED2E94">
      <w:pPr>
        <w:pStyle w:val="NoSpacing"/>
        <w:rPr>
          <w:rFonts w:cs="Calibri"/>
          <w:sz w:val="20"/>
          <w:szCs w:val="20"/>
        </w:rPr>
      </w:pPr>
    </w:p>
    <w:p w14:paraId="0D30F0B8" w14:textId="77777777" w:rsidR="00ED2E94" w:rsidRDefault="008B1DD3">
      <w:pPr>
        <w:pStyle w:val="NoSpacing"/>
      </w:pPr>
      <w:r>
        <w:rPr>
          <w:rFonts w:cs="Calibri"/>
          <w:b/>
          <w:sz w:val="24"/>
          <w:szCs w:val="24"/>
        </w:rPr>
        <w:t>WORK EXPERIENCE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0"/>
          <w:szCs w:val="20"/>
        </w:rPr>
        <w:br/>
      </w:r>
      <w:r>
        <w:rPr>
          <w:rFonts w:cs="Calibri"/>
          <w:sz w:val="20"/>
          <w:szCs w:val="20"/>
        </w:rPr>
        <w:br/>
      </w:r>
      <w:r>
        <w:rPr>
          <w:rFonts w:cs="Calibri"/>
          <w:b/>
          <w:bCs/>
          <w:sz w:val="20"/>
          <w:szCs w:val="20"/>
        </w:rPr>
        <w:t xml:space="preserve">June 2018 – September 2019   </w:t>
      </w:r>
      <w:r>
        <w:rPr>
          <w:rFonts w:cs="Calibri"/>
          <w:b/>
          <w:bCs/>
          <w:sz w:val="20"/>
          <w:szCs w:val="20"/>
        </w:rPr>
        <w:tab/>
        <w:t xml:space="preserve"> </w:t>
      </w:r>
      <w:r>
        <w:rPr>
          <w:rFonts w:cs="Calibri"/>
          <w:b/>
          <w:bCs/>
          <w:sz w:val="20"/>
          <w:szCs w:val="20"/>
        </w:rPr>
        <w:tab/>
      </w:r>
      <w:r>
        <w:rPr>
          <w:rFonts w:cs="Calibri"/>
          <w:b/>
          <w:bCs/>
          <w:sz w:val="20"/>
          <w:szCs w:val="20"/>
        </w:rPr>
        <w:tab/>
        <w:t xml:space="preserve"> Student </w:t>
      </w:r>
      <w:r>
        <w:rPr>
          <w:rFonts w:cs="Calibri"/>
          <w:b/>
          <w:bCs/>
          <w:sz w:val="20"/>
          <w:szCs w:val="20"/>
        </w:rPr>
        <w:t>Ambassador</w:t>
      </w:r>
    </w:p>
    <w:p w14:paraId="0D30F0B9" w14:textId="77777777" w:rsidR="00ED2E94" w:rsidRDefault="008B1DD3">
      <w:pPr>
        <w:pStyle w:val="NoSpacing"/>
        <w:rPr>
          <w:rFonts w:cs="Calibri"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 </w:t>
      </w:r>
      <w:r>
        <w:rPr>
          <w:rFonts w:cs="Calibri"/>
          <w:b/>
          <w:bCs/>
          <w:sz w:val="20"/>
          <w:szCs w:val="20"/>
        </w:rPr>
        <w:tab/>
      </w:r>
      <w:r>
        <w:rPr>
          <w:rFonts w:cs="Calibri"/>
          <w:b/>
          <w:bCs/>
          <w:sz w:val="20"/>
          <w:szCs w:val="20"/>
        </w:rPr>
        <w:tab/>
      </w:r>
      <w:r>
        <w:rPr>
          <w:rFonts w:cs="Calibri"/>
          <w:b/>
          <w:bCs/>
          <w:sz w:val="20"/>
          <w:szCs w:val="20"/>
        </w:rPr>
        <w:tab/>
      </w:r>
      <w:r>
        <w:rPr>
          <w:rFonts w:cs="Calibri"/>
          <w:b/>
          <w:bCs/>
          <w:sz w:val="20"/>
          <w:szCs w:val="20"/>
        </w:rPr>
        <w:tab/>
      </w:r>
      <w:r>
        <w:rPr>
          <w:rFonts w:cs="Calibri"/>
          <w:b/>
          <w:bCs/>
          <w:sz w:val="20"/>
          <w:szCs w:val="20"/>
        </w:rPr>
        <w:tab/>
      </w:r>
      <w:r>
        <w:rPr>
          <w:rFonts w:cs="Calibri"/>
          <w:b/>
          <w:bCs/>
          <w:sz w:val="20"/>
          <w:szCs w:val="20"/>
        </w:rPr>
        <w:tab/>
        <w:t xml:space="preserve"> Sheffield Hallam University</w:t>
      </w:r>
    </w:p>
    <w:p w14:paraId="0D30F0BA" w14:textId="77777777" w:rsidR="00ED2E94" w:rsidRDefault="00ED2E94">
      <w:pPr>
        <w:pStyle w:val="NoSpacing"/>
        <w:rPr>
          <w:rFonts w:cs="Calibri"/>
          <w:b/>
          <w:bCs/>
          <w:sz w:val="20"/>
          <w:szCs w:val="20"/>
        </w:rPr>
      </w:pPr>
    </w:p>
    <w:p w14:paraId="0D30F0BB" w14:textId="77777777" w:rsidR="00ED2E94" w:rsidRDefault="008B1DD3">
      <w:pPr>
        <w:pStyle w:val="NoSpacing"/>
        <w:numPr>
          <w:ilvl w:val="0"/>
          <w:numId w:val="2"/>
        </w:numPr>
        <w:ind w:left="72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Managed tours around the campus, city centre, and student accommodations to prospective students and their parents.</w:t>
      </w:r>
    </w:p>
    <w:p w14:paraId="0D30F0BC" w14:textId="77777777" w:rsidR="00ED2E94" w:rsidRDefault="008B1DD3">
      <w:pPr>
        <w:pStyle w:val="NoSpacing"/>
        <w:numPr>
          <w:ilvl w:val="0"/>
          <w:numId w:val="2"/>
        </w:numPr>
        <w:ind w:left="72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Considered the crucial aspects of Sheffield Hallam University with future students and answe</w:t>
      </w:r>
      <w:r>
        <w:rPr>
          <w:rFonts w:cs="Calibri"/>
          <w:sz w:val="20"/>
          <w:szCs w:val="20"/>
        </w:rPr>
        <w:t>red all the questions and concerns about university life at Hallam.</w:t>
      </w:r>
    </w:p>
    <w:p w14:paraId="0D30F0BD" w14:textId="77777777" w:rsidR="00ED2E94" w:rsidRDefault="008B1DD3">
      <w:pPr>
        <w:pStyle w:val="NoSpacing"/>
        <w:numPr>
          <w:ilvl w:val="0"/>
          <w:numId w:val="3"/>
        </w:numPr>
        <w:ind w:left="72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Obtained valuable skills, such as communication and customer service.</w:t>
      </w:r>
    </w:p>
    <w:p w14:paraId="0D30F0BE" w14:textId="77777777" w:rsidR="00ED2E94" w:rsidRDefault="008B1DD3">
      <w:pPr>
        <w:pStyle w:val="NoSpacing"/>
        <w:numPr>
          <w:ilvl w:val="0"/>
          <w:numId w:val="3"/>
        </w:numPr>
        <w:ind w:left="72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Enhanced confidence and networking skills by interacting with students, other ambassadors, and members of staff.</w:t>
      </w:r>
    </w:p>
    <w:p w14:paraId="0D30F0BF" w14:textId="77777777" w:rsidR="00ED2E94" w:rsidRDefault="00ED2E94">
      <w:pPr>
        <w:pStyle w:val="NoSpacing"/>
        <w:rPr>
          <w:rFonts w:cs="Calibri"/>
          <w:sz w:val="20"/>
          <w:szCs w:val="20"/>
        </w:rPr>
      </w:pPr>
    </w:p>
    <w:p w14:paraId="0D30F0C0" w14:textId="77777777" w:rsidR="00ED2E94" w:rsidRDefault="008B1DD3">
      <w:pPr>
        <w:pStyle w:val="NoSpacing"/>
        <w:rPr>
          <w:rFonts w:cs="Calibri"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Sept</w:t>
      </w:r>
      <w:r>
        <w:rPr>
          <w:rFonts w:cs="Calibri"/>
          <w:b/>
          <w:bCs/>
          <w:sz w:val="20"/>
          <w:szCs w:val="20"/>
        </w:rPr>
        <w:t xml:space="preserve">ember 2014 – June 2015   </w:t>
      </w:r>
      <w:r>
        <w:rPr>
          <w:rFonts w:cs="Calibri"/>
          <w:b/>
          <w:bCs/>
          <w:sz w:val="20"/>
          <w:szCs w:val="20"/>
        </w:rPr>
        <w:tab/>
      </w:r>
      <w:r>
        <w:rPr>
          <w:rFonts w:cs="Calibri"/>
          <w:b/>
          <w:bCs/>
          <w:sz w:val="20"/>
          <w:szCs w:val="20"/>
        </w:rPr>
        <w:tab/>
        <w:t xml:space="preserve"> </w:t>
      </w:r>
      <w:r>
        <w:rPr>
          <w:rFonts w:cs="Calibri"/>
          <w:b/>
          <w:bCs/>
          <w:sz w:val="20"/>
          <w:szCs w:val="20"/>
        </w:rPr>
        <w:tab/>
        <w:t>ESOL Teaching assistant (Volunteering)</w:t>
      </w:r>
    </w:p>
    <w:p w14:paraId="0D30F0C1" w14:textId="77777777" w:rsidR="00ED2E94" w:rsidRDefault="008B1DD3">
      <w:pPr>
        <w:pStyle w:val="NoSpacing"/>
        <w:ind w:left="3600" w:firstLine="720"/>
        <w:rPr>
          <w:rFonts w:cs="Calibri"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St Mary's Church Sheffield</w:t>
      </w:r>
    </w:p>
    <w:p w14:paraId="0D30F0C2" w14:textId="77777777" w:rsidR="00ED2E94" w:rsidRDefault="00ED2E94">
      <w:pPr>
        <w:pStyle w:val="NoSpacing"/>
        <w:ind w:left="3600" w:firstLine="720"/>
        <w:rPr>
          <w:rFonts w:cs="Calibri"/>
          <w:b/>
          <w:bCs/>
          <w:sz w:val="20"/>
          <w:szCs w:val="20"/>
        </w:rPr>
      </w:pPr>
    </w:p>
    <w:p w14:paraId="0D30F0C3" w14:textId="77777777" w:rsidR="00ED2E94" w:rsidRDefault="008B1DD3">
      <w:pPr>
        <w:pStyle w:val="NoSpacing"/>
        <w:numPr>
          <w:ilvl w:val="0"/>
          <w:numId w:val="4"/>
        </w:numPr>
        <w:ind w:left="72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Assisted teachers generate ideas for preparing practical and engaging lessons for learners.</w:t>
      </w:r>
    </w:p>
    <w:p w14:paraId="0D30F0C4" w14:textId="77777777" w:rsidR="00ED2E94" w:rsidRDefault="008B1DD3">
      <w:pPr>
        <w:pStyle w:val="NoSpacing"/>
        <w:numPr>
          <w:ilvl w:val="0"/>
          <w:numId w:val="4"/>
        </w:numPr>
        <w:ind w:left="72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Managed, supervised and worked- one- to with learners who required m</w:t>
      </w:r>
      <w:r>
        <w:rPr>
          <w:rFonts w:cs="Calibri"/>
          <w:sz w:val="20"/>
          <w:szCs w:val="20"/>
        </w:rPr>
        <w:t>ore support with their studies to develop essential functional skills in ESOL.</w:t>
      </w:r>
    </w:p>
    <w:p w14:paraId="0D30F0C5" w14:textId="77777777" w:rsidR="00ED2E94" w:rsidRDefault="008B1DD3">
      <w:pPr>
        <w:pStyle w:val="NoSpacing"/>
        <w:numPr>
          <w:ilvl w:val="0"/>
          <w:numId w:val="4"/>
        </w:numPr>
        <w:ind w:left="72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Adapted communication style to accommodate the diversity of the class.</w:t>
      </w:r>
    </w:p>
    <w:p w14:paraId="0D30F0C6" w14:textId="77777777" w:rsidR="00ED2E94" w:rsidRDefault="008B1DD3">
      <w:pPr>
        <w:pStyle w:val="NoSpacing"/>
        <w:numPr>
          <w:ilvl w:val="0"/>
          <w:numId w:val="5"/>
        </w:numPr>
        <w:ind w:left="72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Extended time management skill by working and studying at the same time, and built my employability, cultu</w:t>
      </w:r>
      <w:r>
        <w:rPr>
          <w:rFonts w:cs="Calibri"/>
          <w:sz w:val="20"/>
          <w:szCs w:val="20"/>
        </w:rPr>
        <w:t>ral, teamwork, planning and organising skills during my rule as an assistant.</w:t>
      </w:r>
    </w:p>
    <w:p w14:paraId="0D30F0C7" w14:textId="77777777" w:rsidR="00ED2E94" w:rsidRDefault="008B1DD3">
      <w:pPr>
        <w:pStyle w:val="NoSpacing"/>
        <w:numPr>
          <w:ilvl w:val="0"/>
          <w:numId w:val="5"/>
        </w:numPr>
        <w:ind w:left="72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Learnt how to communicate professionally.</w:t>
      </w:r>
    </w:p>
    <w:p w14:paraId="0D30F0C8" w14:textId="77777777" w:rsidR="00ED2E94" w:rsidRDefault="00ED2E94">
      <w:pPr>
        <w:pStyle w:val="NoSpacing"/>
        <w:rPr>
          <w:rFonts w:cs="Calibri"/>
          <w:sz w:val="20"/>
          <w:szCs w:val="20"/>
        </w:rPr>
      </w:pPr>
    </w:p>
    <w:p w14:paraId="0D30F0C9" w14:textId="77777777" w:rsidR="00ED2E94" w:rsidRDefault="008B1DD3">
      <w:pPr>
        <w:pStyle w:val="NoSpacing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DRIVING LICENCE</w:t>
      </w:r>
    </w:p>
    <w:p w14:paraId="0D30F0CA" w14:textId="77777777" w:rsidR="00ED2E94" w:rsidRDefault="00ED2E94">
      <w:pPr>
        <w:pStyle w:val="NoSpacing"/>
        <w:rPr>
          <w:rFonts w:cs="Calibri"/>
          <w:b/>
          <w:sz w:val="20"/>
          <w:szCs w:val="20"/>
        </w:rPr>
      </w:pPr>
    </w:p>
    <w:p w14:paraId="0D30F0CB" w14:textId="77777777" w:rsidR="00ED2E94" w:rsidRDefault="008B1DD3">
      <w:pPr>
        <w:pStyle w:val="NoSpacing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Full clean UK driving licence.</w:t>
      </w:r>
    </w:p>
    <w:p w14:paraId="0D30F0CC" w14:textId="77777777" w:rsidR="00ED2E94" w:rsidRDefault="00ED2E94">
      <w:pPr>
        <w:pStyle w:val="NoSpacing"/>
        <w:rPr>
          <w:rFonts w:cs="Calibri"/>
          <w:b/>
          <w:sz w:val="20"/>
          <w:szCs w:val="20"/>
        </w:rPr>
      </w:pPr>
    </w:p>
    <w:p w14:paraId="0D30F0CD" w14:textId="77777777" w:rsidR="00ED2E94" w:rsidRDefault="008B1DD3">
      <w:pPr>
        <w:pStyle w:val="NoSpacing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LANGUAGES</w:t>
      </w:r>
    </w:p>
    <w:p w14:paraId="0D30F0CE" w14:textId="77777777" w:rsidR="00ED2E94" w:rsidRDefault="00ED2E94">
      <w:pPr>
        <w:pStyle w:val="NoSpacing"/>
        <w:rPr>
          <w:rFonts w:cs="Calibri"/>
          <w:b/>
          <w:sz w:val="20"/>
          <w:szCs w:val="20"/>
        </w:rPr>
      </w:pPr>
    </w:p>
    <w:p w14:paraId="0D30F0CF" w14:textId="77777777" w:rsidR="00ED2E94" w:rsidRDefault="008B1DD3">
      <w:pPr>
        <w:pStyle w:val="NoSpacing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English, Kurdish and Persian.</w:t>
      </w:r>
      <w:r>
        <w:rPr>
          <w:rFonts w:cs="Calibri"/>
          <w:sz w:val="20"/>
          <w:szCs w:val="20"/>
        </w:rPr>
        <w:br/>
      </w:r>
    </w:p>
    <w:p w14:paraId="0D30F0D0" w14:textId="77777777" w:rsidR="00ED2E94" w:rsidRDefault="008B1DD3">
      <w:pPr>
        <w:pStyle w:val="NoSpacing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INTERESTS AND HOBBIES</w:t>
      </w:r>
    </w:p>
    <w:p w14:paraId="0D30F0D1" w14:textId="77777777" w:rsidR="00ED2E94" w:rsidRDefault="00ED2E94">
      <w:pPr>
        <w:pStyle w:val="NoSpacing"/>
        <w:ind w:left="720"/>
        <w:rPr>
          <w:rFonts w:cs="Calibri"/>
          <w:sz w:val="20"/>
          <w:szCs w:val="20"/>
        </w:rPr>
      </w:pPr>
    </w:p>
    <w:p w14:paraId="0D30F0D2" w14:textId="77777777" w:rsidR="00ED2E94" w:rsidRDefault="008B1DD3">
      <w:pPr>
        <w:pStyle w:val="NoSpacing"/>
        <w:numPr>
          <w:ilvl w:val="0"/>
          <w:numId w:val="6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I </w:t>
      </w:r>
      <w:r>
        <w:rPr>
          <w:rFonts w:cs="Calibri"/>
          <w:sz w:val="20"/>
          <w:szCs w:val="20"/>
        </w:rPr>
        <w:t>constantly write coding related posts on my Instagram page and share my knowledge with others.</w:t>
      </w:r>
    </w:p>
    <w:p w14:paraId="0D30F0D3" w14:textId="77777777" w:rsidR="00ED2E94" w:rsidRDefault="008B1DD3">
      <w:pPr>
        <w:pStyle w:val="NoSpacing"/>
        <w:numPr>
          <w:ilvl w:val="0"/>
          <w:numId w:val="6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I enjoy taking part in group exercise activities such as football, Yoga, Pilates, and Zumba to keep myself energised and healthy.</w:t>
      </w:r>
    </w:p>
    <w:p w14:paraId="0D30F0D4" w14:textId="77777777" w:rsidR="00ED2E94" w:rsidRDefault="008B1DD3">
      <w:pPr>
        <w:pStyle w:val="NoSpacing"/>
        <w:numPr>
          <w:ilvl w:val="0"/>
          <w:numId w:val="6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I like dancing and quizzing. As</w:t>
      </w:r>
      <w:r>
        <w:rPr>
          <w:rFonts w:cs="Calibri"/>
          <w:sz w:val="20"/>
          <w:szCs w:val="20"/>
        </w:rPr>
        <w:t xml:space="preserve"> a computer science graduate, I have discovered some similarities between my hobbies and coding. Dancing and coding both require a step-by-step process, patience, and a creative sphere of mind. Besides, coding and quizzing both create a brainstorming atmos</w:t>
      </w:r>
      <w:r>
        <w:rPr>
          <w:rFonts w:cs="Calibri"/>
          <w:sz w:val="20"/>
          <w:szCs w:val="20"/>
        </w:rPr>
        <w:t>phere, and they are quite diverse and need a sense of curiosity.</w:t>
      </w:r>
    </w:p>
    <w:p w14:paraId="0D30F0D5" w14:textId="77777777" w:rsidR="00ED2E94" w:rsidRDefault="008B1DD3">
      <w:pPr>
        <w:pStyle w:val="NoSpacing"/>
        <w:numPr>
          <w:ilvl w:val="0"/>
          <w:numId w:val="6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I also love painting and sketching as they improve my imaginative skill.</w:t>
      </w:r>
    </w:p>
    <w:p w14:paraId="0D30F0D6" w14:textId="77777777" w:rsidR="00ED2E94" w:rsidRDefault="008B1DD3">
      <w:pPr>
        <w:pStyle w:val="NoSpacing"/>
        <w:jc w:val="center"/>
      </w:pPr>
      <w:r>
        <w:rPr>
          <w:rFonts w:cs="Calibri"/>
          <w:b/>
          <w:sz w:val="20"/>
          <w:szCs w:val="20"/>
        </w:rPr>
        <w:br/>
      </w:r>
      <w:r>
        <w:rPr>
          <w:rFonts w:cs="Calibri"/>
          <w:b/>
          <w:sz w:val="20"/>
          <w:szCs w:val="20"/>
        </w:rPr>
        <w:t>References available upon request.</w:t>
      </w:r>
    </w:p>
    <w:p w14:paraId="0D30F0D7" w14:textId="77777777" w:rsidR="00000000" w:rsidRDefault="008B1DD3">
      <w:pPr>
        <w:sectPr w:rsidR="00000000">
          <w:type w:val="continuous"/>
          <w:pgSz w:w="11906" w:h="16838"/>
          <w:pgMar w:top="993" w:right="991" w:bottom="851" w:left="1134" w:header="708" w:footer="329" w:gutter="0"/>
          <w:cols w:space="720"/>
        </w:sectPr>
      </w:pPr>
    </w:p>
    <w:p w14:paraId="0D30F0D8" w14:textId="77777777" w:rsidR="00ED2E94" w:rsidRDefault="00ED2E94">
      <w:pPr>
        <w:rPr>
          <w:rFonts w:cs="Calibri"/>
          <w:sz w:val="20"/>
          <w:szCs w:val="20"/>
        </w:rPr>
      </w:pPr>
    </w:p>
    <w:p w14:paraId="0D30F0D9" w14:textId="77777777" w:rsidR="00000000" w:rsidRDefault="008B1DD3">
      <w:pPr>
        <w:sectPr w:rsidR="00000000">
          <w:type w:val="continuous"/>
          <w:pgSz w:w="11906" w:h="16838"/>
          <w:pgMar w:top="993" w:right="991" w:bottom="851" w:left="1134" w:header="708" w:footer="329" w:gutter="0"/>
          <w:cols w:num="2" w:space="708"/>
        </w:sectPr>
      </w:pPr>
    </w:p>
    <w:p w14:paraId="0D30F0DA" w14:textId="77777777" w:rsidR="00ED2E94" w:rsidRDefault="00ED2E94">
      <w:pPr>
        <w:rPr>
          <w:rFonts w:cs="Calibri"/>
          <w:sz w:val="20"/>
          <w:szCs w:val="20"/>
        </w:rPr>
      </w:pPr>
    </w:p>
    <w:p w14:paraId="0D30F0DB" w14:textId="77777777" w:rsidR="00000000" w:rsidRDefault="008B1DD3">
      <w:pPr>
        <w:sectPr w:rsidR="00000000">
          <w:type w:val="continuous"/>
          <w:pgSz w:w="11906" w:h="16838"/>
          <w:pgMar w:top="993" w:right="991" w:bottom="851" w:left="1134" w:header="708" w:footer="329" w:gutter="0"/>
          <w:cols w:num="2" w:space="708"/>
        </w:sectPr>
      </w:pPr>
    </w:p>
    <w:p w14:paraId="0D30F0DC" w14:textId="77777777" w:rsidR="00ED2E94" w:rsidRDefault="00ED2E94">
      <w:pPr>
        <w:rPr>
          <w:rFonts w:cs="Calibri"/>
          <w:sz w:val="20"/>
          <w:szCs w:val="20"/>
        </w:rPr>
      </w:pPr>
    </w:p>
    <w:p w14:paraId="0D30F0DD" w14:textId="77777777" w:rsidR="00ED2E94" w:rsidRDefault="00ED2E94">
      <w:pPr>
        <w:rPr>
          <w:rFonts w:cs="Calibri"/>
          <w:sz w:val="20"/>
          <w:szCs w:val="20"/>
        </w:rPr>
      </w:pPr>
    </w:p>
    <w:p w14:paraId="0D30F0DE" w14:textId="77777777" w:rsidR="00ED2E94" w:rsidRDefault="00ED2E94">
      <w:pPr>
        <w:rPr>
          <w:rFonts w:cs="Calibri"/>
          <w:sz w:val="20"/>
          <w:szCs w:val="20"/>
        </w:rPr>
      </w:pPr>
    </w:p>
    <w:sectPr w:rsidR="00ED2E94">
      <w:type w:val="continuous"/>
      <w:pgSz w:w="11906" w:h="16838"/>
      <w:pgMar w:top="993" w:right="991" w:bottom="851" w:left="1134" w:header="708" w:footer="3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30F076" w14:textId="77777777" w:rsidR="00000000" w:rsidRDefault="008B1DD3">
      <w:pPr>
        <w:spacing w:after="0" w:line="240" w:lineRule="auto"/>
      </w:pPr>
      <w:r>
        <w:separator/>
      </w:r>
    </w:p>
  </w:endnote>
  <w:endnote w:type="continuationSeparator" w:id="0">
    <w:p w14:paraId="0D30F078" w14:textId="77777777" w:rsidR="00000000" w:rsidRDefault="008B1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">
    <w:altName w:val="Segoe U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30F07A" w14:textId="77777777" w:rsidR="00F865B0" w:rsidRDefault="008B1DD3">
    <w:pPr>
      <w:pStyle w:val="NoSpacing"/>
      <w:rPr>
        <w:sz w:val="20"/>
      </w:rPr>
    </w:pPr>
  </w:p>
  <w:p w14:paraId="0D30F07B" w14:textId="77777777" w:rsidR="00F865B0" w:rsidRDefault="008B1DD3">
    <w:pPr>
      <w:pStyle w:val="Footer"/>
      <w:jc w:val="right"/>
      <w:rPr>
        <w:rFonts w:ascii="Myriad Pro" w:hAnsi="Myriad Pro"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30F072" w14:textId="77777777" w:rsidR="00000000" w:rsidRDefault="008B1DD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D30F074" w14:textId="77777777" w:rsidR="00000000" w:rsidRDefault="008B1D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755B7"/>
    <w:multiLevelType w:val="multilevel"/>
    <w:tmpl w:val="098801AE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" w15:restartNumberingAfterBreak="0">
    <w:nsid w:val="2C1A2E63"/>
    <w:multiLevelType w:val="multilevel"/>
    <w:tmpl w:val="A9BC3B72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 w15:restartNumberingAfterBreak="0">
    <w:nsid w:val="302A7EAD"/>
    <w:multiLevelType w:val="multilevel"/>
    <w:tmpl w:val="F86A97B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617F2168"/>
    <w:multiLevelType w:val="multilevel"/>
    <w:tmpl w:val="BC28F1B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6D6D2CF2"/>
    <w:multiLevelType w:val="multilevel"/>
    <w:tmpl w:val="D270B282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5" w15:restartNumberingAfterBreak="0">
    <w:nsid w:val="7BEB4365"/>
    <w:multiLevelType w:val="multilevel"/>
    <w:tmpl w:val="6E96F14A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D2E94"/>
    <w:rsid w:val="008B1DD3"/>
    <w:rsid w:val="00ED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0F072"/>
  <w15:docId w15:val="{386FDEE7-F94F-4547-92D2-45F336E94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sz w:val="22"/>
        <w:szCs w:val="22"/>
        <w:lang w:val="en-GB" w:eastAsia="en-US" w:bidi="ar-SA"/>
      </w:rPr>
    </w:rPrDefault>
    <w:pPrDefault>
      <w:pPr>
        <w:autoSpaceDN w:val="0"/>
        <w:spacing w:after="160" w:line="242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after="0" w:line="240" w:lineRule="auto"/>
      <w:ind w:left="1620" w:right="533"/>
      <w:jc w:val="center"/>
    </w:pPr>
    <w:rPr>
      <w:rFonts w:ascii="Times New Roman" w:eastAsia="Times New Roman" w:hAnsi="Times New Roman" w:cs="Times New Roman"/>
      <w:b/>
      <w:bCs/>
      <w:sz w:val="36"/>
      <w:szCs w:val="20"/>
      <w:lang w:val="en-US"/>
    </w:rPr>
  </w:style>
  <w:style w:type="character" w:customStyle="1" w:styleId="TitleChar">
    <w:name w:val="Title Char"/>
    <w:basedOn w:val="DefaultParagraphFont"/>
    <w:rPr>
      <w:rFonts w:ascii="Times New Roman" w:eastAsia="Times New Roman" w:hAnsi="Times New Roman" w:cs="Times New Roman"/>
      <w:b/>
      <w:bCs/>
      <w:sz w:val="36"/>
      <w:szCs w:val="20"/>
      <w:lang w:val="en-US"/>
    </w:rPr>
  </w:style>
  <w:style w:type="paragraph" w:styleId="NoSpacing">
    <w:name w:val="No Spacing"/>
    <w:pPr>
      <w:suppressAutoHyphens/>
      <w:spacing w:after="0" w:line="240" w:lineRule="auto"/>
    </w:pPr>
  </w:style>
  <w:style w:type="character" w:styleId="Hyperlink">
    <w:name w:val="Hyperlink"/>
    <w:basedOn w:val="DefaultParagraphFont"/>
    <w:rPr>
      <w:color w:val="0563C1"/>
      <w:u w:val="single"/>
    </w:rPr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character" w:styleId="FollowedHyperlink">
    <w:name w:val="FollowedHyperlink"/>
    <w:basedOn w:val="DefaultParagraphFont"/>
    <w:rPr>
      <w:color w:val="954F72"/>
      <w:u w:val="single"/>
    </w:rPr>
  </w:style>
  <w:style w:type="paragraph" w:styleId="ListParagraph">
    <w:name w:val="List Paragraph"/>
    <w:basedOn w:val="Normal"/>
    <w:pPr>
      <w:spacing w:after="160" w:line="242" w:lineRule="auto"/>
      <w:ind w:left="720"/>
    </w:pPr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onireh-rasouli-b88554106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onireh.rasouli20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code-cs.github.io/Portfol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ode-c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771</Words>
  <Characters>4398</Characters>
  <Application>Microsoft Office Word</Application>
  <DocSecurity>0</DocSecurity>
  <Lines>36</Lines>
  <Paragraphs>10</Paragraphs>
  <ScaleCrop>false</ScaleCrop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Monireh Rasoulirad</dc:creator>
  <dc:description/>
  <cp:lastModifiedBy>Monireh Rasoulirad</cp:lastModifiedBy>
  <cp:revision>2</cp:revision>
  <dcterms:created xsi:type="dcterms:W3CDTF">2021-03-25T21:28:00Z</dcterms:created>
  <dcterms:modified xsi:type="dcterms:W3CDTF">2021-03-25T21:28:00Z</dcterms:modified>
</cp:coreProperties>
</file>